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21B3" w14:textId="77777777" w:rsidR="007552C1" w:rsidRPr="00463ADE" w:rsidRDefault="007552C1" w:rsidP="00261B13">
      <w:pPr>
        <w:tabs>
          <w:tab w:val="left" w:pos="3969"/>
        </w:tabs>
        <w:rPr>
          <w:rFonts w:ascii="Arial" w:hAnsi="Arial" w:cs="Arial"/>
          <w:sz w:val="20"/>
          <w:szCs w:val="20"/>
        </w:rPr>
      </w:pPr>
    </w:p>
    <w:p w14:paraId="5775B148" w14:textId="77777777" w:rsidR="00223768" w:rsidRPr="00463ADE" w:rsidRDefault="00223768" w:rsidP="00261B13">
      <w:pPr>
        <w:tabs>
          <w:tab w:val="left" w:pos="3969"/>
        </w:tabs>
        <w:rPr>
          <w:rFonts w:ascii="Arial" w:hAnsi="Arial" w:cs="Arial"/>
          <w:sz w:val="20"/>
          <w:szCs w:val="20"/>
        </w:rPr>
      </w:pPr>
    </w:p>
    <w:p w14:paraId="591F0E84" w14:textId="77777777" w:rsidR="00911EE9" w:rsidRPr="00463ADE" w:rsidRDefault="00911EE9" w:rsidP="00463ADE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  <w:sectPr w:rsidR="00911EE9" w:rsidRPr="00463ADE" w:rsidSect="004B6BB7"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0" w:h="16840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14:paraId="393844C2" w14:textId="77777777" w:rsidR="0067206F" w:rsidRPr="00112A40" w:rsidRDefault="0067206F" w:rsidP="0067206F">
      <w:pPr>
        <w:rPr>
          <w:rFonts w:ascii="Arial" w:hAnsi="Arial" w:cs="Arial"/>
          <w:b/>
          <w:sz w:val="32"/>
        </w:rPr>
      </w:pPr>
      <w:bookmarkStart w:id="0" w:name="_Versionshistorie_/_Verteiler"/>
      <w:bookmarkStart w:id="1" w:name="_Versionshistorie_/_Verteiler_1"/>
      <w:bookmarkStart w:id="2" w:name="_Versionshistorie_/_Verteiler_2"/>
      <w:bookmarkEnd w:id="0"/>
      <w:bookmarkEnd w:id="1"/>
      <w:bookmarkEnd w:id="2"/>
      <w:r w:rsidRPr="00112A40">
        <w:rPr>
          <w:rFonts w:ascii="Arial" w:hAnsi="Arial" w:cs="Arial"/>
          <w:b/>
          <w:sz w:val="32"/>
        </w:rPr>
        <w:t>Einverständniserklärung des Erziehungsberechtigten</w:t>
      </w:r>
    </w:p>
    <w:p w14:paraId="3EB2863E" w14:textId="77777777" w:rsidR="0067206F" w:rsidRPr="00112A40" w:rsidRDefault="0067206F" w:rsidP="0067206F">
      <w:pPr>
        <w:ind w:left="1418" w:firstLine="709"/>
        <w:rPr>
          <w:rFonts w:ascii="Arial" w:hAnsi="Arial" w:cs="Arial"/>
          <w:sz w:val="28"/>
        </w:rPr>
      </w:pPr>
    </w:p>
    <w:p w14:paraId="61D4C21A" w14:textId="77777777" w:rsidR="0067206F" w:rsidRPr="00112A40" w:rsidRDefault="0067206F" w:rsidP="0067206F">
      <w:pPr>
        <w:ind w:left="1418" w:firstLine="709"/>
        <w:rPr>
          <w:rFonts w:ascii="Arial" w:hAnsi="Arial" w:cs="Arial"/>
          <w:sz w:val="28"/>
        </w:rPr>
      </w:pPr>
    </w:p>
    <w:p w14:paraId="3A274785" w14:textId="77777777" w:rsidR="0067206F" w:rsidRPr="00112A40" w:rsidRDefault="0067206F" w:rsidP="0067206F">
      <w:pPr>
        <w:ind w:left="142" w:firstLine="709"/>
        <w:rPr>
          <w:rFonts w:ascii="Arial" w:hAnsi="Arial" w:cs="Arial"/>
          <w:sz w:val="24"/>
        </w:rPr>
      </w:pPr>
    </w:p>
    <w:p w14:paraId="0FEF9E9F" w14:textId="77777777" w:rsidR="0067206F" w:rsidRPr="00112A40" w:rsidRDefault="0067206F" w:rsidP="0067206F">
      <w:pPr>
        <w:rPr>
          <w:rFonts w:ascii="Arial" w:hAnsi="Arial" w:cs="Arial"/>
          <w:sz w:val="24"/>
        </w:rPr>
      </w:pPr>
      <w:r w:rsidRPr="00112A40">
        <w:rPr>
          <w:rFonts w:ascii="Arial" w:hAnsi="Arial" w:cs="Arial"/>
          <w:sz w:val="24"/>
        </w:rPr>
        <w:t>Ich bin damit einverstanden, dass mein Kind</w:t>
      </w:r>
    </w:p>
    <w:p w14:paraId="76A5036A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3380E88D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73664A67" w14:textId="77777777" w:rsidR="0067206F" w:rsidRPr="00112A40" w:rsidRDefault="0067206F" w:rsidP="0067206F">
      <w:pPr>
        <w:rPr>
          <w:rFonts w:ascii="Arial" w:hAnsi="Arial" w:cs="Arial"/>
          <w:sz w:val="28"/>
        </w:rPr>
      </w:pPr>
      <w:r w:rsidRPr="00112A40">
        <w:rPr>
          <w:rFonts w:ascii="Arial" w:hAnsi="Arial" w:cs="Arial"/>
          <w:sz w:val="28"/>
        </w:rPr>
        <w:t>Name:</w:t>
      </w:r>
      <w:r w:rsidRPr="00112A40">
        <w:rPr>
          <w:rFonts w:ascii="Arial" w:hAnsi="Arial" w:cs="Arial"/>
          <w:sz w:val="28"/>
        </w:rPr>
        <w:tab/>
      </w:r>
      <w:r w:rsidRPr="00112A40">
        <w:rPr>
          <w:rFonts w:ascii="Arial" w:hAnsi="Arial" w:cs="Arial"/>
          <w:sz w:val="28"/>
        </w:rPr>
        <w:tab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</w:r>
      <w:r w:rsidRPr="00112A40">
        <w:rPr>
          <w:rFonts w:ascii="Arial" w:hAnsi="Arial" w:cs="Arial"/>
          <w:sz w:val="28"/>
        </w:rPr>
        <w:softHyphen/>
        <w:t>_____________________</w:t>
      </w:r>
    </w:p>
    <w:p w14:paraId="364141D0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00868DBA" w14:textId="77777777" w:rsidR="0067206F" w:rsidRPr="00112A40" w:rsidRDefault="0067206F" w:rsidP="0067206F">
      <w:pPr>
        <w:rPr>
          <w:rFonts w:ascii="Arial" w:hAnsi="Arial" w:cs="Arial"/>
          <w:sz w:val="28"/>
        </w:rPr>
      </w:pPr>
      <w:r w:rsidRPr="00112A40">
        <w:rPr>
          <w:rFonts w:ascii="Arial" w:hAnsi="Arial" w:cs="Arial"/>
          <w:sz w:val="28"/>
        </w:rPr>
        <w:t>Vorname:</w:t>
      </w:r>
      <w:r w:rsidRPr="00112A40">
        <w:rPr>
          <w:rFonts w:ascii="Arial" w:hAnsi="Arial" w:cs="Arial"/>
          <w:sz w:val="28"/>
        </w:rPr>
        <w:tab/>
      </w:r>
      <w:r w:rsidRPr="00112A40">
        <w:rPr>
          <w:rFonts w:ascii="Arial" w:hAnsi="Arial" w:cs="Arial"/>
          <w:sz w:val="28"/>
        </w:rPr>
        <w:tab/>
        <w:t>_____________________</w:t>
      </w:r>
    </w:p>
    <w:p w14:paraId="44F7BEC9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6F5EF0EC" w14:textId="77777777" w:rsidR="0067206F" w:rsidRPr="00112A40" w:rsidRDefault="0067206F" w:rsidP="0067206F">
      <w:pPr>
        <w:rPr>
          <w:rFonts w:ascii="Arial" w:hAnsi="Arial" w:cs="Arial"/>
          <w:sz w:val="28"/>
        </w:rPr>
      </w:pPr>
      <w:r w:rsidRPr="00112A40">
        <w:rPr>
          <w:rFonts w:ascii="Arial" w:hAnsi="Arial" w:cs="Arial"/>
          <w:sz w:val="28"/>
        </w:rPr>
        <w:t>Geburtsdatum:</w:t>
      </w:r>
      <w:r w:rsidRPr="00112A40">
        <w:rPr>
          <w:rFonts w:ascii="Arial" w:hAnsi="Arial" w:cs="Arial"/>
          <w:sz w:val="28"/>
        </w:rPr>
        <w:tab/>
        <w:t>_____________________</w:t>
      </w:r>
    </w:p>
    <w:p w14:paraId="284D731D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3E45F03C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1C1DF954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44F2C297" w14:textId="77777777" w:rsidR="0067206F" w:rsidRDefault="0067206F" w:rsidP="0067206F">
      <w:pPr>
        <w:jc w:val="both"/>
        <w:rPr>
          <w:rStyle w:val="Hyperlink"/>
          <w:rFonts w:ascii="Arial" w:hAnsi="Arial" w:cs="Arial"/>
          <w:sz w:val="24"/>
          <w:lang w:eastAsia="en-GB"/>
        </w:rPr>
      </w:pPr>
      <w:r>
        <w:rPr>
          <w:rFonts w:ascii="Arial" w:hAnsi="Arial" w:cs="Arial"/>
          <w:sz w:val="24"/>
        </w:rPr>
        <w:t>a</w:t>
      </w:r>
      <w:r w:rsidRPr="00112A40">
        <w:rPr>
          <w:rFonts w:ascii="Arial" w:hAnsi="Arial" w:cs="Arial"/>
          <w:sz w:val="24"/>
        </w:rPr>
        <w:t>n dem CEWE - Mitarbeiteraktienprogramm 20</w:t>
      </w:r>
      <w:r>
        <w:rPr>
          <w:rFonts w:ascii="Arial" w:hAnsi="Arial" w:cs="Arial"/>
          <w:sz w:val="24"/>
        </w:rPr>
        <w:t>24</w:t>
      </w:r>
      <w:r w:rsidRPr="00112A40">
        <w:rPr>
          <w:rFonts w:ascii="Arial" w:hAnsi="Arial" w:cs="Arial"/>
          <w:sz w:val="24"/>
        </w:rPr>
        <w:t xml:space="preserve"> teilnehmen kann, sich auf der Homepage des Dienstleisters </w:t>
      </w:r>
      <w:proofErr w:type="spellStart"/>
      <w:r>
        <w:rPr>
          <w:rFonts w:ascii="Arial" w:hAnsi="Arial" w:cs="Arial"/>
          <w:sz w:val="24"/>
        </w:rPr>
        <w:t>Equatex</w:t>
      </w:r>
      <w:proofErr w:type="spellEnd"/>
      <w:r w:rsidRPr="00112A40">
        <w:rPr>
          <w:rFonts w:ascii="Arial" w:hAnsi="Arial" w:cs="Arial"/>
          <w:sz w:val="24"/>
        </w:rPr>
        <w:t xml:space="preserve"> anmeldet und sich für eines der Aktienmodelle entscheidet. </w:t>
      </w:r>
      <w:r>
        <w:rPr>
          <w:rFonts w:ascii="Arial" w:hAnsi="Arial" w:cs="Arial"/>
          <w:sz w:val="24"/>
        </w:rPr>
        <w:t>Mir ist bewusst, dass mein Kind a</w:t>
      </w:r>
      <w:r w:rsidRPr="00112A40">
        <w:rPr>
          <w:rFonts w:ascii="Arial" w:hAnsi="Arial" w:cs="Arial"/>
          <w:sz w:val="24"/>
        </w:rPr>
        <w:t xml:space="preserve">lle relevanten Informationen zum Mitarbeiteraktienprogramm </w:t>
      </w:r>
      <w:r>
        <w:rPr>
          <w:rFonts w:ascii="Arial" w:hAnsi="Arial" w:cs="Arial"/>
          <w:sz w:val="24"/>
        </w:rPr>
        <w:t>insbesondere die</w:t>
      </w:r>
      <w:r w:rsidRPr="00112A40">
        <w:rPr>
          <w:rFonts w:ascii="Arial" w:hAnsi="Arial" w:cs="Arial"/>
          <w:sz w:val="24"/>
        </w:rPr>
        <w:t xml:space="preserve"> FAQs</w:t>
      </w:r>
      <w:r>
        <w:rPr>
          <w:rFonts w:ascii="Arial" w:hAnsi="Arial" w:cs="Arial"/>
          <w:sz w:val="24"/>
        </w:rPr>
        <w:t xml:space="preserve"> und</w:t>
      </w:r>
      <w:r w:rsidRPr="00112A40">
        <w:rPr>
          <w:rFonts w:ascii="Arial" w:hAnsi="Arial" w:cs="Arial"/>
          <w:sz w:val="24"/>
        </w:rPr>
        <w:t xml:space="preserve"> P</w:t>
      </w:r>
      <w:r>
        <w:rPr>
          <w:rFonts w:ascii="Arial" w:hAnsi="Arial" w:cs="Arial"/>
          <w:sz w:val="24"/>
        </w:rPr>
        <w:t>rogramm</w:t>
      </w:r>
      <w:r w:rsidRPr="00112A40">
        <w:rPr>
          <w:rFonts w:ascii="Arial" w:hAnsi="Arial" w:cs="Arial"/>
          <w:sz w:val="24"/>
        </w:rPr>
        <w:t xml:space="preserve">bedingungen </w:t>
      </w:r>
      <w:r>
        <w:rPr>
          <w:rFonts w:ascii="Arial" w:hAnsi="Arial" w:cs="Arial"/>
          <w:sz w:val="24"/>
        </w:rPr>
        <w:t xml:space="preserve">erhalten hat bzw. im Internet unter dem Link </w:t>
      </w:r>
      <w:hyperlink r:id="rId12" w:history="1">
        <w:r w:rsidRPr="002158D5">
          <w:rPr>
            <w:rStyle w:val="Hyperlink"/>
            <w:rFonts w:ascii="Arial" w:hAnsi="Arial" w:cs="Arial"/>
            <w:sz w:val="24"/>
            <w:lang w:eastAsia="en-GB"/>
          </w:rPr>
          <w:t>www.equateplus.com</w:t>
        </w:r>
      </w:hyperlink>
    </w:p>
    <w:p w14:paraId="301FE1BD" w14:textId="77777777" w:rsidR="0067206F" w:rsidRPr="00112A40" w:rsidRDefault="0067206F" w:rsidP="0067206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oder </w:t>
      </w:r>
      <w:proofErr w:type="gramStart"/>
      <w:r>
        <w:rPr>
          <w:rFonts w:ascii="Arial" w:hAnsi="Arial" w:cs="Arial"/>
          <w:sz w:val="24"/>
        </w:rPr>
        <w:t>CEWE Intranet</w:t>
      </w:r>
      <w:proofErr w:type="gramEnd"/>
      <w:r>
        <w:rPr>
          <w:rFonts w:ascii="Arial" w:hAnsi="Arial" w:cs="Arial"/>
          <w:sz w:val="24"/>
        </w:rPr>
        <w:t xml:space="preserve"> jederzeit einsehen kann.</w:t>
      </w:r>
    </w:p>
    <w:p w14:paraId="5223E30E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45CA704B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0242CFC8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5829D9A9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58901677" w14:textId="77777777" w:rsidR="0067206F" w:rsidRPr="00112A40" w:rsidRDefault="0067206F" w:rsidP="0067206F">
      <w:pPr>
        <w:rPr>
          <w:rFonts w:ascii="Arial" w:hAnsi="Arial" w:cs="Arial"/>
          <w:sz w:val="28"/>
        </w:rPr>
      </w:pPr>
      <w:r w:rsidRPr="00112A40">
        <w:rPr>
          <w:rFonts w:ascii="Arial" w:hAnsi="Arial" w:cs="Arial"/>
          <w:sz w:val="28"/>
        </w:rPr>
        <w:t>___________</w:t>
      </w:r>
      <w:r w:rsidRPr="00112A40">
        <w:rPr>
          <w:rFonts w:ascii="Arial" w:hAnsi="Arial" w:cs="Arial"/>
          <w:sz w:val="28"/>
        </w:rPr>
        <w:tab/>
      </w:r>
      <w:r w:rsidRPr="00112A40">
        <w:rPr>
          <w:rFonts w:ascii="Arial" w:hAnsi="Arial" w:cs="Arial"/>
          <w:sz w:val="28"/>
        </w:rPr>
        <w:tab/>
      </w:r>
      <w:r w:rsidRPr="00112A40">
        <w:rPr>
          <w:rFonts w:ascii="Arial" w:hAnsi="Arial" w:cs="Arial"/>
          <w:sz w:val="28"/>
        </w:rPr>
        <w:tab/>
        <w:t>_________________________________</w:t>
      </w:r>
    </w:p>
    <w:p w14:paraId="2ABABD8E" w14:textId="77777777" w:rsidR="0067206F" w:rsidRPr="00112A40" w:rsidRDefault="0067206F" w:rsidP="0067206F">
      <w:pPr>
        <w:rPr>
          <w:rFonts w:ascii="Arial" w:hAnsi="Arial" w:cs="Arial"/>
          <w:sz w:val="28"/>
        </w:rPr>
      </w:pPr>
      <w:r w:rsidRPr="00112A40">
        <w:rPr>
          <w:rFonts w:ascii="Arial" w:hAnsi="Arial" w:cs="Arial"/>
          <w:sz w:val="28"/>
        </w:rPr>
        <w:t>Datum</w:t>
      </w:r>
      <w:r w:rsidRPr="00112A40">
        <w:rPr>
          <w:rFonts w:ascii="Arial" w:hAnsi="Arial" w:cs="Arial"/>
          <w:sz w:val="28"/>
        </w:rPr>
        <w:tab/>
      </w:r>
      <w:r w:rsidRPr="00112A40">
        <w:rPr>
          <w:rFonts w:ascii="Arial" w:hAnsi="Arial" w:cs="Arial"/>
          <w:sz w:val="28"/>
        </w:rPr>
        <w:tab/>
      </w:r>
      <w:r w:rsidRPr="00112A40">
        <w:rPr>
          <w:rFonts w:ascii="Arial" w:hAnsi="Arial" w:cs="Arial"/>
          <w:sz w:val="28"/>
        </w:rPr>
        <w:tab/>
      </w:r>
      <w:r w:rsidRPr="00112A40">
        <w:rPr>
          <w:rFonts w:ascii="Arial" w:hAnsi="Arial" w:cs="Arial"/>
          <w:sz w:val="28"/>
        </w:rPr>
        <w:tab/>
        <w:t xml:space="preserve">Unterschrift des </w:t>
      </w:r>
    </w:p>
    <w:p w14:paraId="5906C0C2" w14:textId="77777777" w:rsidR="0067206F" w:rsidRPr="00112A40" w:rsidRDefault="0067206F" w:rsidP="0067206F">
      <w:pPr>
        <w:ind w:left="2836" w:firstLine="709"/>
        <w:rPr>
          <w:rFonts w:ascii="Arial" w:hAnsi="Arial" w:cs="Arial"/>
          <w:sz w:val="28"/>
        </w:rPr>
      </w:pPr>
      <w:r w:rsidRPr="00112A40">
        <w:rPr>
          <w:rFonts w:ascii="Arial" w:hAnsi="Arial" w:cs="Arial"/>
          <w:sz w:val="28"/>
        </w:rPr>
        <w:t>Erziehungsberechtigten</w:t>
      </w:r>
    </w:p>
    <w:p w14:paraId="731DB9F3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5673998F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2BD6ED93" w14:textId="77777777" w:rsidR="0067206F" w:rsidRPr="00112A40" w:rsidRDefault="0067206F" w:rsidP="0067206F">
      <w:pPr>
        <w:rPr>
          <w:rFonts w:ascii="Arial" w:hAnsi="Arial" w:cs="Arial"/>
          <w:sz w:val="28"/>
        </w:rPr>
      </w:pPr>
    </w:p>
    <w:p w14:paraId="6F64E615" w14:textId="77777777" w:rsidR="0067206F" w:rsidRPr="00112A40" w:rsidRDefault="0067206F" w:rsidP="0067206F">
      <w:pPr>
        <w:ind w:left="1418" w:firstLine="709"/>
        <w:rPr>
          <w:rFonts w:ascii="Arial" w:hAnsi="Arial" w:cs="Arial"/>
          <w:sz w:val="28"/>
        </w:rPr>
      </w:pPr>
    </w:p>
    <w:p w14:paraId="0CDBB0FD" w14:textId="77777777" w:rsidR="0067206F" w:rsidRPr="00112A40" w:rsidRDefault="0067206F" w:rsidP="0067206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</w:t>
      </w:r>
      <w:r w:rsidRPr="00112A40">
        <w:rPr>
          <w:rFonts w:ascii="Arial" w:hAnsi="Arial" w:cs="Arial"/>
          <w:sz w:val="24"/>
        </w:rPr>
        <w:t xml:space="preserve"> Einverständniserklärung</w:t>
      </w:r>
      <w:r>
        <w:rPr>
          <w:rFonts w:ascii="Arial" w:hAnsi="Arial" w:cs="Arial"/>
          <w:sz w:val="24"/>
        </w:rPr>
        <w:t xml:space="preserve"> ist in der zuständigen </w:t>
      </w:r>
      <w:r w:rsidRPr="00112A40">
        <w:rPr>
          <w:rFonts w:ascii="Arial" w:hAnsi="Arial" w:cs="Arial"/>
          <w:sz w:val="24"/>
        </w:rPr>
        <w:t xml:space="preserve">Personalabteilung </w:t>
      </w:r>
      <w:r>
        <w:rPr>
          <w:rFonts w:ascii="Arial" w:hAnsi="Arial" w:cs="Arial"/>
          <w:sz w:val="24"/>
        </w:rPr>
        <w:t xml:space="preserve">vor dem Erwerb der Aktien </w:t>
      </w:r>
      <w:r w:rsidRPr="00112A40">
        <w:rPr>
          <w:rFonts w:ascii="Arial" w:hAnsi="Arial" w:cs="Arial"/>
          <w:sz w:val="24"/>
        </w:rPr>
        <w:t>ab</w:t>
      </w:r>
      <w:r>
        <w:rPr>
          <w:rFonts w:ascii="Arial" w:hAnsi="Arial" w:cs="Arial"/>
          <w:sz w:val="24"/>
        </w:rPr>
        <w:t>zugeben</w:t>
      </w:r>
      <w:r w:rsidRPr="00112A40">
        <w:rPr>
          <w:rFonts w:ascii="Arial" w:hAnsi="Arial" w:cs="Arial"/>
          <w:sz w:val="24"/>
        </w:rPr>
        <w:t xml:space="preserve">. Eine Teilnahme am Mitarbeiteraktienprogramm ist ohne </w:t>
      </w:r>
      <w:r>
        <w:rPr>
          <w:rFonts w:ascii="Arial" w:hAnsi="Arial" w:cs="Arial"/>
          <w:sz w:val="24"/>
        </w:rPr>
        <w:t>die Unterschrift des Erziehungsberechtigten</w:t>
      </w:r>
      <w:r w:rsidRPr="00112A40">
        <w:rPr>
          <w:rFonts w:ascii="Arial" w:hAnsi="Arial" w:cs="Arial"/>
          <w:sz w:val="24"/>
        </w:rPr>
        <w:t xml:space="preserve"> nicht möglich.</w:t>
      </w:r>
    </w:p>
    <w:p w14:paraId="11B14E38" w14:textId="77777777" w:rsidR="00463ADE" w:rsidRDefault="00463ADE" w:rsidP="00C85F8E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A127E01" w14:textId="77777777" w:rsidR="00463ADE" w:rsidRPr="00463ADE" w:rsidRDefault="00463ADE" w:rsidP="00C85F8E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sectPr w:rsidR="00463ADE" w:rsidRPr="00463ADE" w:rsidSect="004B6BB7">
      <w:footerReference w:type="default" r:id="rId13"/>
      <w:footerReference w:type="first" r:id="rId14"/>
      <w:type w:val="continuous"/>
      <w:pgSz w:w="11900" w:h="16840"/>
      <w:pgMar w:top="1418" w:right="1418" w:bottom="1134" w:left="1418" w:header="17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1D957" w14:textId="77777777" w:rsidR="009D2114" w:rsidRDefault="009D2114" w:rsidP="00FB3FAF">
      <w:pPr>
        <w:spacing w:line="240" w:lineRule="auto"/>
      </w:pPr>
      <w:r>
        <w:separator/>
      </w:r>
    </w:p>
  </w:endnote>
  <w:endnote w:type="continuationSeparator" w:id="0">
    <w:p w14:paraId="2A0D21BB" w14:textId="77777777" w:rsidR="009D2114" w:rsidRDefault="009D2114" w:rsidP="00FB3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WE Text">
    <w:panose1 w:val="020B0503050000020004"/>
    <w:charset w:val="4D"/>
    <w:family w:val="swiss"/>
    <w:notTrueType/>
    <w:pitch w:val="variable"/>
    <w:sig w:usb0="00000007" w:usb1="00000001" w:usb2="00000000" w:usb3="00000000" w:csb0="00000093" w:csb1="00000000"/>
  </w:font>
  <w:font w:name="CEWE Head Medium">
    <w:panose1 w:val="020B0603050000020004"/>
    <w:charset w:val="4D"/>
    <w:family w:val="swiss"/>
    <w:notTrueType/>
    <w:pitch w:val="variable"/>
    <w:sig w:usb0="00000007" w:usb1="00000001" w:usb2="00000000" w:usb3="00000000" w:csb0="00000093" w:csb1="00000000"/>
  </w:font>
  <w:font w:name="CEWE Head">
    <w:panose1 w:val="020B0503050000020004"/>
    <w:charset w:val="4D"/>
    <w:family w:val="swiss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WE Head Light">
    <w:panose1 w:val="020B0303050000020004"/>
    <w:charset w:val="4D"/>
    <w:family w:val="swiss"/>
    <w:pitch w:val="variable"/>
    <w:sig w:usb0="00000007" w:usb1="00000001" w:usb2="00000000" w:usb3="00000000" w:csb0="00000093" w:csb1="00000000"/>
  </w:font>
  <w:font w:name="CEWE Text Light">
    <w:panose1 w:val="020B0303050000020004"/>
    <w:charset w:val="4D"/>
    <w:family w:val="swiss"/>
    <w:pitch w:val="variable"/>
    <w:sig w:usb0="00000007" w:usb1="00000001" w:usb2="00000000" w:usb3="00000000" w:csb0="00000093" w:csb1="00000000"/>
  </w:font>
  <w:font w:name="CEWE Text Medium">
    <w:panose1 w:val="020B0603050000020004"/>
    <w:charset w:val="4D"/>
    <w:family w:val="swiss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F535C" w14:textId="77777777" w:rsidR="002A0684" w:rsidRDefault="002A0684" w:rsidP="0096350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A5DAB9D" w14:textId="77777777" w:rsidR="000F385F" w:rsidRDefault="000F385F" w:rsidP="00963503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68D92E8" w14:textId="77777777" w:rsidR="00D06152" w:rsidRDefault="00D06152" w:rsidP="00963503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049A533" w14:textId="77777777" w:rsidR="00130DF3" w:rsidRDefault="00130DF3" w:rsidP="00963503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45363FA" w14:textId="77777777" w:rsidR="00130DF3" w:rsidRDefault="00130DF3" w:rsidP="00130DF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2844D" w14:textId="77777777" w:rsidR="00130DF3" w:rsidRDefault="00130DF3" w:rsidP="00130DF3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930F2" w14:textId="77777777" w:rsidR="00963503" w:rsidRDefault="00963503" w:rsidP="000E2BD3">
    <w:pPr>
      <w:pStyle w:val="Fuzeile"/>
      <w:framePr w:wrap="none" w:vAnchor="text" w:hAnchor="page" w:x="10392" w:y="7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85F8E">
      <w:rPr>
        <w:rStyle w:val="Seitenzahl"/>
        <w:noProof/>
      </w:rPr>
      <w:t>9</w:t>
    </w:r>
    <w:r>
      <w:rPr>
        <w:rStyle w:val="Seitenzahl"/>
      </w:rPr>
      <w:fldChar w:fldCharType="end"/>
    </w:r>
  </w:p>
  <w:p w14:paraId="5FD7A5E1" w14:textId="77777777" w:rsidR="00ED4914" w:rsidRDefault="00ED4914" w:rsidP="00130DF3">
    <w:pPr>
      <w:pStyle w:val="Fuzeil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A8733" w14:textId="77777777" w:rsidR="00CD01DD" w:rsidRDefault="00CD01DD" w:rsidP="005566E8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18AF5" w14:textId="77777777" w:rsidR="009D2114" w:rsidRDefault="009D2114" w:rsidP="00FB3FAF">
      <w:pPr>
        <w:spacing w:line="240" w:lineRule="auto"/>
      </w:pPr>
      <w:r>
        <w:separator/>
      </w:r>
    </w:p>
  </w:footnote>
  <w:footnote w:type="continuationSeparator" w:id="0">
    <w:p w14:paraId="5B73C344" w14:textId="77777777" w:rsidR="009D2114" w:rsidRDefault="009D2114" w:rsidP="00FB3F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3C54C" w14:textId="77777777" w:rsidR="004C7CF1" w:rsidRDefault="00974B24" w:rsidP="004C7CF1">
    <w:pPr>
      <w:pStyle w:val="Kopfzeile"/>
      <w:jc w:val="right"/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3D1B5E51" wp14:editId="5DFE1BE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56400" cy="1004400"/>
          <wp:effectExtent l="0" t="0" r="3175" b="12065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EWE_2024_Briefpapier_CEWE_2-Seite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10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12C5A" w14:textId="77777777" w:rsidR="001C4F6E" w:rsidRDefault="001E7ADC" w:rsidP="00EF40B8">
    <w:pPr>
      <w:pStyle w:val="Kopfzeile"/>
      <w:tabs>
        <w:tab w:val="clear" w:pos="9072"/>
        <w:tab w:val="right" w:pos="9064"/>
      </w:tabs>
      <w:jc w:val="right"/>
    </w:pPr>
    <w:r>
      <w:rPr>
        <w:noProof/>
        <w:lang w:eastAsia="de-DE"/>
      </w:rPr>
      <w:drawing>
        <wp:anchor distT="0" distB="0" distL="114300" distR="114300" simplePos="0" relativeHeight="251662336" behindDoc="1" locked="0" layoutInCell="1" allowOverlap="1" wp14:anchorId="7882060C" wp14:editId="2F2EE7FB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56400" cy="1004400"/>
          <wp:effectExtent l="0" t="0" r="3175" b="12065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EWE_2024_Briefpapier_CEWE_2-Seite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10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896E0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4AC5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91EFE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50DD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C149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8AA7D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22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1E2C8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89C81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F8C3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863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8D1476"/>
    <w:multiLevelType w:val="multilevel"/>
    <w:tmpl w:val="19DC8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CA5424D"/>
    <w:multiLevelType w:val="multilevel"/>
    <w:tmpl w:val="19DC8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B676495"/>
    <w:multiLevelType w:val="multilevel"/>
    <w:tmpl w:val="1478AA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40735BC"/>
    <w:multiLevelType w:val="multilevel"/>
    <w:tmpl w:val="19DC8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F711BEC"/>
    <w:multiLevelType w:val="hybridMultilevel"/>
    <w:tmpl w:val="B1B85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E20A8"/>
    <w:multiLevelType w:val="multilevel"/>
    <w:tmpl w:val="19DC8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57637918">
    <w:abstractNumId w:val="12"/>
  </w:num>
  <w:num w:numId="2" w16cid:durableId="12224051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78872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65640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52264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18010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03468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99652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3802427">
    <w:abstractNumId w:val="0"/>
  </w:num>
  <w:num w:numId="10" w16cid:durableId="123813501">
    <w:abstractNumId w:val="13"/>
  </w:num>
  <w:num w:numId="11" w16cid:durableId="1061945752">
    <w:abstractNumId w:val="1"/>
  </w:num>
  <w:num w:numId="12" w16cid:durableId="1765419324">
    <w:abstractNumId w:val="2"/>
  </w:num>
  <w:num w:numId="13" w16cid:durableId="905189622">
    <w:abstractNumId w:val="3"/>
  </w:num>
  <w:num w:numId="14" w16cid:durableId="1506629416">
    <w:abstractNumId w:val="4"/>
  </w:num>
  <w:num w:numId="15" w16cid:durableId="1443920550">
    <w:abstractNumId w:val="9"/>
  </w:num>
  <w:num w:numId="16" w16cid:durableId="81224829">
    <w:abstractNumId w:val="5"/>
  </w:num>
  <w:num w:numId="17" w16cid:durableId="932594133">
    <w:abstractNumId w:val="6"/>
  </w:num>
  <w:num w:numId="18" w16cid:durableId="413088710">
    <w:abstractNumId w:val="7"/>
  </w:num>
  <w:num w:numId="19" w16cid:durableId="889851081">
    <w:abstractNumId w:val="8"/>
  </w:num>
  <w:num w:numId="20" w16cid:durableId="304747853">
    <w:abstractNumId w:val="10"/>
  </w:num>
  <w:num w:numId="21" w16cid:durableId="1028216575">
    <w:abstractNumId w:val="16"/>
  </w:num>
  <w:num w:numId="22" w16cid:durableId="902759283">
    <w:abstractNumId w:val="14"/>
  </w:num>
  <w:num w:numId="23" w16cid:durableId="1633712135">
    <w:abstractNumId w:val="11"/>
  </w:num>
  <w:num w:numId="24" w16cid:durableId="13648625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06F"/>
    <w:rsid w:val="00027951"/>
    <w:rsid w:val="00097CFC"/>
    <w:rsid w:val="000B015F"/>
    <w:rsid w:val="000C5F66"/>
    <w:rsid w:val="000D2A4A"/>
    <w:rsid w:val="000E2BD3"/>
    <w:rsid w:val="000F385F"/>
    <w:rsid w:val="00115E48"/>
    <w:rsid w:val="00125D33"/>
    <w:rsid w:val="00130DF3"/>
    <w:rsid w:val="00182A8B"/>
    <w:rsid w:val="001B0516"/>
    <w:rsid w:val="001C4F6E"/>
    <w:rsid w:val="001C530C"/>
    <w:rsid w:val="001C74AC"/>
    <w:rsid w:val="001D53DE"/>
    <w:rsid w:val="001E7ADC"/>
    <w:rsid w:val="001F7929"/>
    <w:rsid w:val="002013F1"/>
    <w:rsid w:val="00223768"/>
    <w:rsid w:val="00236E55"/>
    <w:rsid w:val="00261B13"/>
    <w:rsid w:val="00282F65"/>
    <w:rsid w:val="002A0684"/>
    <w:rsid w:val="002C1258"/>
    <w:rsid w:val="002D06DC"/>
    <w:rsid w:val="002E237F"/>
    <w:rsid w:val="00311B9A"/>
    <w:rsid w:val="0031569F"/>
    <w:rsid w:val="00326667"/>
    <w:rsid w:val="00363912"/>
    <w:rsid w:val="00366353"/>
    <w:rsid w:val="00367F6A"/>
    <w:rsid w:val="0037309E"/>
    <w:rsid w:val="003B5F5E"/>
    <w:rsid w:val="003E4911"/>
    <w:rsid w:val="003F59A0"/>
    <w:rsid w:val="0040319C"/>
    <w:rsid w:val="00426E40"/>
    <w:rsid w:val="004305EE"/>
    <w:rsid w:val="00434FCB"/>
    <w:rsid w:val="004453E4"/>
    <w:rsid w:val="00446B87"/>
    <w:rsid w:val="00451287"/>
    <w:rsid w:val="00463ADE"/>
    <w:rsid w:val="00480742"/>
    <w:rsid w:val="0048434A"/>
    <w:rsid w:val="00494388"/>
    <w:rsid w:val="004A6897"/>
    <w:rsid w:val="004B6BB7"/>
    <w:rsid w:val="004B6BE4"/>
    <w:rsid w:val="004B7577"/>
    <w:rsid w:val="004C7CF1"/>
    <w:rsid w:val="004D43E5"/>
    <w:rsid w:val="004D449D"/>
    <w:rsid w:val="004E75BA"/>
    <w:rsid w:val="004F1D6F"/>
    <w:rsid w:val="0050447B"/>
    <w:rsid w:val="0052069E"/>
    <w:rsid w:val="005306B8"/>
    <w:rsid w:val="00555D89"/>
    <w:rsid w:val="005566E8"/>
    <w:rsid w:val="00597126"/>
    <w:rsid w:val="005E5FCE"/>
    <w:rsid w:val="00641E2C"/>
    <w:rsid w:val="00654B7A"/>
    <w:rsid w:val="0067206F"/>
    <w:rsid w:val="006A272F"/>
    <w:rsid w:val="006A27B8"/>
    <w:rsid w:val="006B024D"/>
    <w:rsid w:val="006C04DA"/>
    <w:rsid w:val="006D1F7E"/>
    <w:rsid w:val="006D7453"/>
    <w:rsid w:val="006E366D"/>
    <w:rsid w:val="006E60CA"/>
    <w:rsid w:val="007058C3"/>
    <w:rsid w:val="007237D6"/>
    <w:rsid w:val="00751473"/>
    <w:rsid w:val="007552C1"/>
    <w:rsid w:val="00757147"/>
    <w:rsid w:val="007D2873"/>
    <w:rsid w:val="007D54ED"/>
    <w:rsid w:val="007D5AAE"/>
    <w:rsid w:val="007F1A14"/>
    <w:rsid w:val="007F6E9C"/>
    <w:rsid w:val="008567EE"/>
    <w:rsid w:val="008A0653"/>
    <w:rsid w:val="008D2159"/>
    <w:rsid w:val="008E3C55"/>
    <w:rsid w:val="008E59CC"/>
    <w:rsid w:val="008F4A33"/>
    <w:rsid w:val="00911EE9"/>
    <w:rsid w:val="00963503"/>
    <w:rsid w:val="009716B6"/>
    <w:rsid w:val="00974B24"/>
    <w:rsid w:val="0098025A"/>
    <w:rsid w:val="00993504"/>
    <w:rsid w:val="009B3202"/>
    <w:rsid w:val="009B6396"/>
    <w:rsid w:val="009D2114"/>
    <w:rsid w:val="009E3412"/>
    <w:rsid w:val="009E59CE"/>
    <w:rsid w:val="009F64DE"/>
    <w:rsid w:val="00A11E3C"/>
    <w:rsid w:val="00A12CB2"/>
    <w:rsid w:val="00A458E8"/>
    <w:rsid w:val="00A87CB3"/>
    <w:rsid w:val="00A94426"/>
    <w:rsid w:val="00AB2AB1"/>
    <w:rsid w:val="00AD3DA5"/>
    <w:rsid w:val="00B059A0"/>
    <w:rsid w:val="00B271A4"/>
    <w:rsid w:val="00B31436"/>
    <w:rsid w:val="00B42239"/>
    <w:rsid w:val="00B578B7"/>
    <w:rsid w:val="00B6036B"/>
    <w:rsid w:val="00B63B73"/>
    <w:rsid w:val="00B947C0"/>
    <w:rsid w:val="00C07176"/>
    <w:rsid w:val="00C563D1"/>
    <w:rsid w:val="00C60F89"/>
    <w:rsid w:val="00C84DCA"/>
    <w:rsid w:val="00C85F8E"/>
    <w:rsid w:val="00CC0D4E"/>
    <w:rsid w:val="00CC152B"/>
    <w:rsid w:val="00CC3EE0"/>
    <w:rsid w:val="00CD01DD"/>
    <w:rsid w:val="00CD4E0B"/>
    <w:rsid w:val="00D06152"/>
    <w:rsid w:val="00D163C0"/>
    <w:rsid w:val="00D32084"/>
    <w:rsid w:val="00D4079A"/>
    <w:rsid w:val="00D45D96"/>
    <w:rsid w:val="00D534D7"/>
    <w:rsid w:val="00D621DA"/>
    <w:rsid w:val="00D72AC9"/>
    <w:rsid w:val="00DA1FFD"/>
    <w:rsid w:val="00DB2219"/>
    <w:rsid w:val="00DC49AE"/>
    <w:rsid w:val="00E04E2C"/>
    <w:rsid w:val="00E4044F"/>
    <w:rsid w:val="00E61FBD"/>
    <w:rsid w:val="00E93E61"/>
    <w:rsid w:val="00EA1EC8"/>
    <w:rsid w:val="00EA2961"/>
    <w:rsid w:val="00EB379C"/>
    <w:rsid w:val="00EC39ED"/>
    <w:rsid w:val="00ED4914"/>
    <w:rsid w:val="00EF40B8"/>
    <w:rsid w:val="00EF63C5"/>
    <w:rsid w:val="00EF7A05"/>
    <w:rsid w:val="00F07EDF"/>
    <w:rsid w:val="00F11F7E"/>
    <w:rsid w:val="00F348D8"/>
    <w:rsid w:val="00F35D25"/>
    <w:rsid w:val="00F50665"/>
    <w:rsid w:val="00F64C6F"/>
    <w:rsid w:val="00F7599C"/>
    <w:rsid w:val="00F90C07"/>
    <w:rsid w:val="00FA1334"/>
    <w:rsid w:val="00FB3FAF"/>
    <w:rsid w:val="00FD080D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EFE2EB"/>
  <w14:defaultImageDpi w14:val="32767"/>
  <w15:chartTrackingRefBased/>
  <w15:docId w15:val="{03824922-466C-644F-AEA7-196D6F5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Fließtext"/>
    <w:qFormat/>
    <w:rsid w:val="00FB3FAF"/>
    <w:pPr>
      <w:spacing w:line="360" w:lineRule="exact"/>
    </w:pPr>
    <w:rPr>
      <w:rFonts w:ascii="CEWE Text" w:hAnsi="CEWE Text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F7929"/>
    <w:pPr>
      <w:keepNext/>
      <w:keepLines/>
      <w:outlineLvl w:val="0"/>
    </w:pPr>
    <w:rPr>
      <w:rFonts w:ascii="CEWE Head Medium" w:eastAsiaTheme="majorEastAsia" w:hAnsi="CEWE Head Medium" w:cstheme="majorBidi"/>
      <w:color w:val="008FD7" w:themeColor="accent4"/>
      <w:sz w:val="3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FB3FAF"/>
    <w:pPr>
      <w:numPr>
        <w:ilvl w:val="1"/>
      </w:numPr>
      <w:ind w:left="578" w:hanging="578"/>
      <w:outlineLvl w:val="1"/>
    </w:pPr>
    <w:rPr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929"/>
    <w:pPr>
      <w:keepNext/>
      <w:keepLines/>
      <w:outlineLvl w:val="2"/>
    </w:pPr>
    <w:rPr>
      <w:rFonts w:ascii="CEWE Head" w:eastAsiaTheme="majorEastAsia" w:hAnsi="CEWE Head" w:cstheme="majorBidi"/>
      <w:color w:val="008FD7" w:themeColor="accent4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1EC8"/>
    <w:pPr>
      <w:keepNext/>
      <w:keepLines/>
      <w:outlineLvl w:val="3"/>
    </w:pPr>
    <w:rPr>
      <w:rFonts w:ascii="CEWE Head" w:eastAsiaTheme="majorEastAsia" w:hAnsi="CEWE Head" w:cstheme="majorBidi"/>
      <w:color w:val="000000" w:themeColor="tex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947C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83306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47C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57204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47C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57204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47C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47C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aliases w:val="Verzeichnis 1 Ü"/>
    <w:basedOn w:val="VerzeichnisSchrift"/>
    <w:next w:val="Standard"/>
    <w:autoRedefine/>
    <w:uiPriority w:val="39"/>
    <w:unhideWhenUsed/>
    <w:rsid w:val="006C04DA"/>
    <w:pPr>
      <w:spacing w:line="240" w:lineRule="auto"/>
    </w:pPr>
    <w:rPr>
      <w:bCs w:val="0"/>
    </w:rPr>
  </w:style>
  <w:style w:type="table" w:styleId="Listentabelle6farbigAkzent6">
    <w:name w:val="List Table 6 Colorful Accent 6"/>
    <w:basedOn w:val="NormaleTabelle"/>
    <w:uiPriority w:val="51"/>
    <w:rsid w:val="00F50665"/>
    <w:rPr>
      <w:rFonts w:ascii="CEWE Text" w:hAnsi="CEWE Text"/>
      <w:color w:val="000000" w:themeColor="text1"/>
      <w:sz w:val="21"/>
    </w:rPr>
    <w:tblPr>
      <w:tblStyleRowBandSize w:val="1"/>
      <w:tblStyleColBandSize w:val="1"/>
      <w:tblBorders>
        <w:top w:val="single" w:sz="4" w:space="0" w:color="E0EFFA" w:themeColor="accent6"/>
        <w:bottom w:val="single" w:sz="4" w:space="0" w:color="E0EFFA" w:themeColor="accent6"/>
      </w:tblBorders>
    </w:tblPr>
    <w:tblStylePr w:type="firstRow">
      <w:pPr>
        <w:jc w:val="left"/>
      </w:pPr>
      <w:rPr>
        <w:rFonts w:ascii="CEWE Head" w:hAnsi="CEWE Head"/>
        <w:b w:val="0"/>
        <w:bCs/>
        <w:i w:val="0"/>
        <w:caps w:val="0"/>
        <w:smallCaps w:val="0"/>
        <w:color w:val="BD0F17"/>
        <w:sz w:val="28"/>
        <w:u w:val="none"/>
      </w:rPr>
      <w:tblPr/>
      <w:tcPr>
        <w:tcBorders>
          <w:bottom w:val="single" w:sz="4" w:space="0" w:color="E0EFF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0EFF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6" w:themeFillTint="33"/>
      </w:tcPr>
    </w:tblStylePr>
    <w:tblStylePr w:type="band1Horz">
      <w:tblPr/>
      <w:tcPr>
        <w:shd w:val="clear" w:color="auto" w:fill="F8FBFE" w:themeFill="accent6" w:themeFillTint="33"/>
      </w:tcPr>
    </w:tblStylePr>
  </w:style>
  <w:style w:type="paragraph" w:styleId="Fuzeile">
    <w:name w:val="footer"/>
    <w:basedOn w:val="Standard"/>
    <w:link w:val="FuzeileZchn"/>
    <w:uiPriority w:val="99"/>
    <w:unhideWhenUsed/>
    <w:rsid w:val="00F50665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F50665"/>
    <w:rPr>
      <w:rFonts w:ascii="CEWE Text" w:hAnsi="CEWE Text"/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7929"/>
    <w:rPr>
      <w:rFonts w:ascii="CEWE Head Medium" w:eastAsiaTheme="majorEastAsia" w:hAnsi="CEWE Head Medium" w:cstheme="majorBidi"/>
      <w:color w:val="008FD7" w:themeColor="accent4"/>
      <w:sz w:val="3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3FAF"/>
    <w:rPr>
      <w:rFonts w:ascii="CEWE Head" w:eastAsiaTheme="majorEastAsia" w:hAnsi="CEWE Head" w:cstheme="majorBidi"/>
      <w:color w:val="B8141D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929"/>
    <w:rPr>
      <w:rFonts w:ascii="CEWE Head" w:eastAsiaTheme="majorEastAsia" w:hAnsi="CEWE Head" w:cstheme="majorBidi"/>
      <w:color w:val="008FD7" w:themeColor="accent4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1EC8"/>
    <w:rPr>
      <w:rFonts w:ascii="CEWE Head" w:eastAsiaTheme="majorEastAsia" w:hAnsi="CEWE Head" w:cstheme="majorBidi"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47C0"/>
    <w:rPr>
      <w:rFonts w:asciiTheme="majorHAnsi" w:eastAsiaTheme="majorEastAsia" w:hAnsiTheme="majorHAnsi" w:cstheme="majorBidi"/>
      <w:color w:val="83306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47C0"/>
    <w:rPr>
      <w:rFonts w:asciiTheme="majorHAnsi" w:eastAsiaTheme="majorEastAsia" w:hAnsiTheme="majorHAnsi" w:cstheme="majorBidi"/>
      <w:color w:val="57204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47C0"/>
    <w:rPr>
      <w:rFonts w:asciiTheme="majorHAnsi" w:eastAsiaTheme="majorEastAsia" w:hAnsiTheme="majorHAnsi" w:cstheme="majorBidi"/>
      <w:i/>
      <w:iCs/>
      <w:color w:val="57204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4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4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ntertitel">
    <w:name w:val="Subtitle"/>
    <w:aliases w:val="Projektziel Ü3"/>
    <w:basedOn w:val="Titel"/>
    <w:next w:val="Standard"/>
    <w:link w:val="UntertitelZchn"/>
    <w:uiPriority w:val="11"/>
    <w:qFormat/>
    <w:rsid w:val="001F7929"/>
    <w:pPr>
      <w:numPr>
        <w:ilvl w:val="1"/>
      </w:numPr>
    </w:pPr>
    <w:rPr>
      <w:rFonts w:eastAsiaTheme="minorEastAsia"/>
      <w:spacing w:val="15"/>
      <w:sz w:val="28"/>
      <w:szCs w:val="22"/>
    </w:rPr>
  </w:style>
  <w:style w:type="character" w:customStyle="1" w:styleId="UntertitelZchn">
    <w:name w:val="Untertitel Zchn"/>
    <w:aliases w:val="Projektziel Ü3 Zchn"/>
    <w:basedOn w:val="Absatz-Standardschriftart"/>
    <w:link w:val="Untertitel"/>
    <w:uiPriority w:val="11"/>
    <w:rsid w:val="001F7929"/>
    <w:rPr>
      <w:rFonts w:ascii="CEWE Head" w:eastAsiaTheme="minorEastAsia" w:hAnsi="CEWE Head" w:cstheme="majorBidi"/>
      <w:color w:val="008FD7" w:themeColor="accent4"/>
      <w:spacing w:val="15"/>
      <w:kern w:val="28"/>
      <w:sz w:val="28"/>
      <w:szCs w:val="22"/>
    </w:rPr>
  </w:style>
  <w:style w:type="paragraph" w:customStyle="1" w:styleId="VerzeichnisSchrift">
    <w:name w:val="Verzeichnis ÜSchrift"/>
    <w:basedOn w:val="Standard"/>
    <w:qFormat/>
    <w:rsid w:val="00B947C0"/>
    <w:pPr>
      <w:tabs>
        <w:tab w:val="left" w:pos="480"/>
        <w:tab w:val="left" w:pos="1134"/>
      </w:tabs>
      <w:spacing w:before="120" w:after="120"/>
    </w:pPr>
    <w:rPr>
      <w:rFonts w:ascii="CEWE Head" w:hAnsi="CEWE Head"/>
      <w:bCs/>
      <w:noProof/>
      <w:sz w:val="28"/>
      <w:szCs w:val="20"/>
    </w:rPr>
  </w:style>
  <w:style w:type="paragraph" w:customStyle="1" w:styleId="VerzeichnisU-">
    <w:name w:val="Verzeichnis U-Ü"/>
    <w:basedOn w:val="Verzeichnis2"/>
    <w:qFormat/>
    <w:rsid w:val="00B947C0"/>
    <w:pPr>
      <w:tabs>
        <w:tab w:val="right" w:pos="9056"/>
      </w:tabs>
      <w:spacing w:after="0" w:line="100" w:lineRule="atLeast"/>
      <w:ind w:left="227"/>
    </w:pPr>
    <w:rPr>
      <w:iCs/>
      <w:sz w:val="21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1F7929"/>
    <w:pPr>
      <w:spacing w:line="240" w:lineRule="auto"/>
      <w:contextualSpacing/>
    </w:pPr>
    <w:rPr>
      <w:rFonts w:ascii="CEWE Head" w:eastAsiaTheme="majorEastAsia" w:hAnsi="CEWE Head" w:cstheme="majorBidi"/>
      <w:color w:val="008FD7" w:themeColor="accent4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7929"/>
    <w:rPr>
      <w:rFonts w:ascii="CEWE Head" w:eastAsiaTheme="majorEastAsia" w:hAnsi="CEWE Head" w:cstheme="majorBidi"/>
      <w:color w:val="008FD7" w:themeColor="accent4"/>
      <w:spacing w:val="-10"/>
      <w:kern w:val="28"/>
      <w:sz w:val="56"/>
      <w:szCs w:val="56"/>
    </w:rPr>
  </w:style>
  <w:style w:type="paragraph" w:styleId="Verzeichnis2">
    <w:name w:val="toc 2"/>
    <w:basedOn w:val="Standard"/>
    <w:next w:val="VerzeichnisU-"/>
    <w:autoRedefine/>
    <w:uiPriority w:val="39"/>
    <w:unhideWhenUsed/>
    <w:rsid w:val="006A27B8"/>
    <w:pPr>
      <w:tabs>
        <w:tab w:val="left" w:pos="960"/>
        <w:tab w:val="right" w:leader="dot" w:pos="9056"/>
      </w:tabs>
      <w:spacing w:after="100" w:line="240" w:lineRule="auto"/>
      <w:ind w:left="238"/>
    </w:pPr>
    <w:rPr>
      <w:rFonts w:eastAsiaTheme="minorEastAsia"/>
      <w:noProof/>
      <w:sz w:val="24"/>
      <w:lang w:eastAsia="de-DE"/>
    </w:rPr>
  </w:style>
  <w:style w:type="paragraph" w:styleId="KeinLeerraum">
    <w:name w:val="No Spacing"/>
    <w:uiPriority w:val="1"/>
    <w:qFormat/>
    <w:rsid w:val="00B947C0"/>
  </w:style>
  <w:style w:type="paragraph" w:styleId="Verzeichnis3">
    <w:name w:val="toc 3"/>
    <w:basedOn w:val="Standard"/>
    <w:next w:val="Standard"/>
    <w:autoRedefine/>
    <w:uiPriority w:val="39"/>
    <w:unhideWhenUsed/>
    <w:rsid w:val="007552C1"/>
    <w:pPr>
      <w:spacing w:after="100"/>
      <w:ind w:left="480"/>
    </w:pPr>
  </w:style>
  <w:style w:type="table" w:styleId="Listentabelle6farbig">
    <w:name w:val="List Table 6 Colorful"/>
    <w:basedOn w:val="NormaleTabelle"/>
    <w:uiPriority w:val="51"/>
    <w:rsid w:val="0048434A"/>
    <w:rPr>
      <w:rFonts w:ascii="CEWE Text" w:hAnsi="CEWE Text"/>
      <w:color w:val="000000" w:themeColor="text1"/>
      <w:sz w:val="22"/>
    </w:rPr>
    <w:tblPr>
      <w:tblStyleRowBandSize w:val="1"/>
      <w:tblStyleColBandSize w:val="1"/>
      <w:tblBorders>
        <w:insideV w:val="single" w:sz="4" w:space="0" w:color="AEAAAA" w:themeColor="background2" w:themeShade="BF"/>
      </w:tblBorders>
    </w:tblPr>
    <w:tcPr>
      <w:shd w:val="clear" w:color="auto" w:fill="auto"/>
    </w:tcPr>
    <w:tblStylePr w:type="firstRow">
      <w:rPr>
        <w:rFonts w:ascii="CEWE Head" w:hAnsi="CEWE Head"/>
        <w:b w:val="0"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oraussetzung4">
    <w:name w:val="Voraussetzung Ü4"/>
    <w:basedOn w:val="berschrift2"/>
    <w:qFormat/>
    <w:rsid w:val="009E3412"/>
    <w:pPr>
      <w:numPr>
        <w:ilvl w:val="0"/>
      </w:numPr>
      <w:ind w:left="578" w:hanging="578"/>
    </w:pPr>
    <w:rPr>
      <w:rFonts w:ascii="CEWE Head" w:hAnsi="CEWE Head"/>
      <w:color w:val="767171" w:themeColor="background2" w:themeShade="80"/>
      <w:sz w:val="24"/>
    </w:rPr>
  </w:style>
  <w:style w:type="paragraph" w:customStyle="1" w:styleId="p1">
    <w:name w:val="p1"/>
    <w:basedOn w:val="Standard"/>
    <w:rsid w:val="00641E2C"/>
    <w:rPr>
      <w:rFonts w:cs="Times New Roman"/>
      <w:sz w:val="17"/>
      <w:szCs w:val="17"/>
      <w:lang w:eastAsia="zh-TW"/>
    </w:rPr>
  </w:style>
  <w:style w:type="character" w:customStyle="1" w:styleId="apple-tab-span">
    <w:name w:val="apple-tab-span"/>
    <w:basedOn w:val="Absatz-Standardschriftart"/>
    <w:rsid w:val="00261B13"/>
  </w:style>
  <w:style w:type="paragraph" w:customStyle="1" w:styleId="p2">
    <w:name w:val="p2"/>
    <w:basedOn w:val="Standard"/>
    <w:rsid w:val="00261B13"/>
    <w:rPr>
      <w:rFonts w:cs="Times New Roman"/>
      <w:color w:val="C72826"/>
      <w:sz w:val="17"/>
      <w:szCs w:val="17"/>
      <w:lang w:eastAsia="zh-TW"/>
    </w:rPr>
  </w:style>
  <w:style w:type="paragraph" w:customStyle="1" w:styleId="p3">
    <w:name w:val="p3"/>
    <w:basedOn w:val="Standard"/>
    <w:rsid w:val="00261B13"/>
    <w:rPr>
      <w:rFonts w:cs="Times New Roman"/>
      <w:sz w:val="17"/>
      <w:szCs w:val="17"/>
      <w:lang w:eastAsia="zh-TW"/>
    </w:rPr>
  </w:style>
  <w:style w:type="paragraph" w:customStyle="1" w:styleId="p4">
    <w:name w:val="p4"/>
    <w:basedOn w:val="Standard"/>
    <w:rsid w:val="00261B13"/>
    <w:rPr>
      <w:rFonts w:ascii="CEWE Head Light" w:hAnsi="CEWE Head Light" w:cs="Times New Roman"/>
      <w:sz w:val="30"/>
      <w:szCs w:val="30"/>
      <w:lang w:eastAsia="zh-TW"/>
    </w:rPr>
  </w:style>
  <w:style w:type="paragraph" w:customStyle="1" w:styleId="p5">
    <w:name w:val="p5"/>
    <w:basedOn w:val="Standard"/>
    <w:rsid w:val="00261B13"/>
    <w:rPr>
      <w:rFonts w:ascii="CEWE Head" w:hAnsi="CEWE Head" w:cs="Times New Roman"/>
      <w:color w:val="C72826"/>
      <w:sz w:val="24"/>
      <w:lang w:eastAsia="zh-TW"/>
    </w:rPr>
  </w:style>
  <w:style w:type="paragraph" w:customStyle="1" w:styleId="p6">
    <w:name w:val="p6"/>
    <w:basedOn w:val="Standard"/>
    <w:rsid w:val="00261B13"/>
    <w:rPr>
      <w:rFonts w:ascii="CEWE Head" w:hAnsi="CEWE Head" w:cs="Times New Roman"/>
      <w:color w:val="C72826"/>
      <w:sz w:val="24"/>
      <w:lang w:eastAsia="zh-TW"/>
    </w:rPr>
  </w:style>
  <w:style w:type="paragraph" w:customStyle="1" w:styleId="p7">
    <w:name w:val="p7"/>
    <w:basedOn w:val="Standard"/>
    <w:rsid w:val="00261B13"/>
    <w:rPr>
      <w:rFonts w:cs="Times New Roman"/>
      <w:sz w:val="17"/>
      <w:szCs w:val="17"/>
      <w:lang w:eastAsia="zh-TW"/>
    </w:rPr>
  </w:style>
  <w:style w:type="paragraph" w:customStyle="1" w:styleId="p8">
    <w:name w:val="p8"/>
    <w:basedOn w:val="Standard"/>
    <w:rsid w:val="00D45D96"/>
    <w:rPr>
      <w:rFonts w:ascii="CEWE Text Light" w:hAnsi="CEWE Text Light" w:cs="Times New Roman"/>
      <w:sz w:val="17"/>
      <w:szCs w:val="17"/>
      <w:lang w:eastAsia="zh-TW"/>
    </w:rPr>
  </w:style>
  <w:style w:type="paragraph" w:styleId="Kopfzeile">
    <w:name w:val="header"/>
    <w:basedOn w:val="Standard"/>
    <w:link w:val="KopfzeileZchn"/>
    <w:uiPriority w:val="99"/>
    <w:unhideWhenUsed/>
    <w:rsid w:val="00FB3FA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3FAF"/>
    <w:rPr>
      <w:rFonts w:ascii="CEWE Text" w:hAnsi="CEWE Text"/>
      <w:sz w:val="22"/>
    </w:rPr>
  </w:style>
  <w:style w:type="character" w:customStyle="1" w:styleId="apple-converted-space">
    <w:name w:val="apple-converted-space"/>
    <w:basedOn w:val="Absatz-Standardschriftart"/>
    <w:rsid w:val="0050447B"/>
  </w:style>
  <w:style w:type="paragraph" w:styleId="Beschriftung">
    <w:name w:val="caption"/>
    <w:aliases w:val="Bildbeschriftung"/>
    <w:basedOn w:val="Standard"/>
    <w:next w:val="Standard"/>
    <w:uiPriority w:val="35"/>
    <w:unhideWhenUsed/>
    <w:qFormat/>
    <w:rsid w:val="001C74AC"/>
    <w:rPr>
      <w:i/>
      <w:iCs/>
      <w:color w:val="000000" w:themeColor="text1"/>
      <w:szCs w:val="18"/>
    </w:rPr>
  </w:style>
  <w:style w:type="character" w:styleId="Hervorhebung">
    <w:name w:val="Emphasis"/>
    <w:basedOn w:val="Absatz-Standardschriftart"/>
    <w:uiPriority w:val="20"/>
    <w:qFormat/>
    <w:rsid w:val="007F6E9C"/>
    <w:rPr>
      <w:rFonts w:ascii="CEWE Text Medium" w:hAnsi="CEWE Text Medium"/>
      <w:b w:val="0"/>
      <w:bCs w:val="0"/>
      <w:i/>
      <w:iCs/>
      <w:sz w:val="22"/>
    </w:rPr>
  </w:style>
  <w:style w:type="character" w:styleId="Seitenzahl">
    <w:name w:val="page number"/>
    <w:basedOn w:val="Absatz-Standardschriftart"/>
    <w:uiPriority w:val="99"/>
    <w:unhideWhenUsed/>
    <w:rsid w:val="00D06152"/>
    <w:rPr>
      <w:rFonts w:ascii="CEWE Text" w:hAnsi="CEWE Text"/>
      <w:b w:val="0"/>
      <w:bCs w:val="0"/>
      <w:i w:val="0"/>
      <w:iCs w:val="0"/>
      <w:color w:val="B8141D"/>
      <w:sz w:val="20"/>
    </w:rPr>
  </w:style>
  <w:style w:type="character" w:styleId="Hyperlink">
    <w:name w:val="Hyperlink"/>
    <w:basedOn w:val="Absatz-Standardschriftart"/>
    <w:uiPriority w:val="99"/>
    <w:unhideWhenUsed/>
    <w:rsid w:val="00236E55"/>
    <w:rPr>
      <w:color w:val="008FD7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5566E8"/>
  </w:style>
  <w:style w:type="character" w:styleId="BesuchterLink">
    <w:name w:val="FollowedHyperlink"/>
    <w:basedOn w:val="Absatz-Standardschriftart"/>
    <w:uiPriority w:val="99"/>
    <w:semiHidden/>
    <w:unhideWhenUsed/>
    <w:rsid w:val="00027951"/>
    <w:rPr>
      <w:color w:val="00B6ED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rsid w:val="00E4044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54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3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quateplu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ssauer/Desktop/24_CEWEGroup_Word_Vorlage.dotx" TargetMode="External"/></Relationships>
</file>

<file path=word/theme/theme1.xml><?xml version="1.0" encoding="utf-8"?>
<a:theme xmlns:a="http://schemas.openxmlformats.org/drawingml/2006/main" name="Office-Design">
  <a:themeElements>
    <a:clrScheme name="Benutzerdefinier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04188"/>
      </a:accent1>
      <a:accent2>
        <a:srgbClr val="76488E"/>
      </a:accent2>
      <a:accent3>
        <a:srgbClr val="2B407D"/>
      </a:accent3>
      <a:accent4>
        <a:srgbClr val="008FD7"/>
      </a:accent4>
      <a:accent5>
        <a:srgbClr val="00B6ED"/>
      </a:accent5>
      <a:accent6>
        <a:srgbClr val="E0EFFA"/>
      </a:accent6>
      <a:hlink>
        <a:srgbClr val="008FD7"/>
      </a:hlink>
      <a:folHlink>
        <a:srgbClr val="00B6ED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5347CB-B2B5-3040-BEFD-711EE00F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24_CEWEGroup_Word_Vorlage.dotx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Lassauer, Nada</dc:creator>
  <cp:keywords/>
  <dc:description/>
  <cp:lastModifiedBy>Lassauer, Nada</cp:lastModifiedBy>
  <cp:revision>1</cp:revision>
  <cp:lastPrinted>2022-03-24T12:18:00Z</cp:lastPrinted>
  <dcterms:created xsi:type="dcterms:W3CDTF">2024-09-16T08:20:00Z</dcterms:created>
  <dcterms:modified xsi:type="dcterms:W3CDTF">2024-09-16T08:21:00Z</dcterms:modified>
</cp:coreProperties>
</file>